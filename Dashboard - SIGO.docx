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25" w:rsidRDefault="00574D25" w:rsidP="00574D25">
      <w:pPr>
        <w:rPr>
          <w:b/>
        </w:rPr>
      </w:pPr>
      <w:r>
        <w:rPr>
          <w:b/>
        </w:rPr>
        <w:t>1 – Ao acessar o sistema, clique no ícone de menu, no canto superior esquerdo.</w:t>
      </w:r>
    </w:p>
    <w:p w:rsidR="008145F6" w:rsidRDefault="00574D25" w:rsidP="00574D2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B5BF" wp14:editId="260E0973">
                <wp:simplePos x="0" y="0"/>
                <wp:positionH relativeFrom="column">
                  <wp:posOffset>75565</wp:posOffset>
                </wp:positionH>
                <wp:positionV relativeFrom="paragraph">
                  <wp:posOffset>654685</wp:posOffset>
                </wp:positionV>
                <wp:extent cx="937260" cy="472440"/>
                <wp:effectExtent l="118110" t="0" r="190500" b="0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25775">
                          <a:off x="0" y="0"/>
                          <a:ext cx="937260" cy="4724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F3B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9" o:spid="_x0000_s1026" type="#_x0000_t13" style="position:absolute;margin-left:5.95pt;margin-top:51.55pt;width:73.8pt;height:37.2pt;rotation:-860075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" adj="16156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9DAFA5" wp14:editId="6CDF18D1">
            <wp:extent cx="6116320" cy="3281045"/>
            <wp:effectExtent l="19050" t="19050" r="1778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4D25" w:rsidRDefault="00574D25" w:rsidP="00574D25">
      <w:pPr>
        <w:jc w:val="both"/>
      </w:pPr>
    </w:p>
    <w:p w:rsidR="00574D25" w:rsidRDefault="00574D25" w:rsidP="00574D25">
      <w:pPr>
        <w:jc w:val="both"/>
      </w:pPr>
    </w:p>
    <w:p w:rsidR="00574D25" w:rsidRPr="00511462" w:rsidRDefault="00574D25" w:rsidP="00574D25">
      <w:pPr>
        <w:rPr>
          <w:b/>
        </w:rPr>
      </w:pPr>
      <w:r>
        <w:rPr>
          <w:b/>
        </w:rPr>
        <w:t>2 – Com o menu lateral aberto, clique na opção “</w:t>
      </w:r>
      <w:r>
        <w:rPr>
          <w:b/>
        </w:rPr>
        <w:t>DASHBOARD</w:t>
      </w:r>
      <w:r>
        <w:rPr>
          <w:b/>
        </w:rPr>
        <w:t>”.</w:t>
      </w:r>
    </w:p>
    <w:p w:rsidR="00574D25" w:rsidRDefault="00574D25" w:rsidP="00574D2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67D2A" wp14:editId="43AC7D50">
                <wp:simplePos x="0" y="0"/>
                <wp:positionH relativeFrom="column">
                  <wp:posOffset>510540</wp:posOffset>
                </wp:positionH>
                <wp:positionV relativeFrom="paragraph">
                  <wp:posOffset>771525</wp:posOffset>
                </wp:positionV>
                <wp:extent cx="937260" cy="472440"/>
                <wp:effectExtent l="19050" t="19050" r="15240" b="4191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7260" cy="4724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BA769" id="Seta: para a Direita 8" o:spid="_x0000_s1026" type="#_x0000_t13" style="position:absolute;margin-left:40.2pt;margin-top:60.75pt;width:73.8pt;height:37.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" adj="16156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278852" wp14:editId="4F4CA4F6">
            <wp:extent cx="6116320" cy="3281045"/>
            <wp:effectExtent l="19050" t="19050" r="17780" b="14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4D25" w:rsidRDefault="00574D25" w:rsidP="00574D25">
      <w:pPr>
        <w:jc w:val="both"/>
        <w:rPr>
          <w:b/>
        </w:rPr>
      </w:pPr>
    </w:p>
    <w:p w:rsidR="00574D25" w:rsidRDefault="00574D25" w:rsidP="00574D25">
      <w:pPr>
        <w:jc w:val="both"/>
        <w:rPr>
          <w:b/>
        </w:rPr>
      </w:pPr>
    </w:p>
    <w:p w:rsidR="00574D25" w:rsidRDefault="00574D25" w:rsidP="00574D25">
      <w:pPr>
        <w:jc w:val="both"/>
        <w:rPr>
          <w:b/>
        </w:rPr>
      </w:pPr>
    </w:p>
    <w:p w:rsidR="00574D25" w:rsidRDefault="00574D25" w:rsidP="00574D25">
      <w:pPr>
        <w:jc w:val="both"/>
        <w:rPr>
          <w:b/>
        </w:rPr>
      </w:pPr>
    </w:p>
    <w:p w:rsidR="00574D25" w:rsidRPr="00574D25" w:rsidRDefault="00574D25" w:rsidP="00574D25">
      <w:pPr>
        <w:jc w:val="both"/>
        <w:rPr>
          <w:b/>
        </w:rPr>
      </w:pPr>
      <w:r>
        <w:rPr>
          <w:b/>
        </w:rPr>
        <w:lastRenderedPageBreak/>
        <w:t>3 – Nessa página ficam disponíveis os gráficos referentes às ocorrências registradas. Os dois primeiros gráficos demonstram quais as faltas cometidas (leve, média ou grave) e os cursos envolvidos.</w:t>
      </w:r>
    </w:p>
    <w:p w:rsidR="00574D25" w:rsidRDefault="00574D25" w:rsidP="00574D25">
      <w:pPr>
        <w:jc w:val="both"/>
      </w:pPr>
      <w:r>
        <w:rPr>
          <w:noProof/>
        </w:rPr>
        <w:drawing>
          <wp:inline distT="0" distB="0" distL="0" distR="0" wp14:anchorId="391E4B65" wp14:editId="591417DD">
            <wp:extent cx="6116320" cy="3281045"/>
            <wp:effectExtent l="19050" t="19050" r="17780" b="14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4D25" w:rsidRDefault="00574D25" w:rsidP="00574D25">
      <w:pPr>
        <w:jc w:val="both"/>
      </w:pPr>
    </w:p>
    <w:p w:rsidR="00574D25" w:rsidRDefault="00574D25" w:rsidP="00574D25">
      <w:pPr>
        <w:jc w:val="both"/>
        <w:rPr>
          <w:b/>
        </w:rPr>
      </w:pPr>
    </w:p>
    <w:p w:rsidR="00574D25" w:rsidRPr="00574D25" w:rsidRDefault="00574D25" w:rsidP="00574D25">
      <w:pPr>
        <w:jc w:val="both"/>
        <w:rPr>
          <w:b/>
        </w:rPr>
      </w:pPr>
      <w:r>
        <w:rPr>
          <w:b/>
        </w:rPr>
        <w:t>4 – Ao rolar a página para baixo, clique na opção para selecionar um curso e visualizar o detalhamento de suas ocorrências.</w:t>
      </w:r>
    </w:p>
    <w:p w:rsidR="00574D25" w:rsidRDefault="00574D25" w:rsidP="00574D2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C79B0" wp14:editId="72C4F96D">
                <wp:simplePos x="0" y="0"/>
                <wp:positionH relativeFrom="column">
                  <wp:posOffset>1261111</wp:posOffset>
                </wp:positionH>
                <wp:positionV relativeFrom="paragraph">
                  <wp:posOffset>1775460</wp:posOffset>
                </wp:positionV>
                <wp:extent cx="937260" cy="472440"/>
                <wp:effectExtent l="0" t="95250" r="34290" b="99060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74739">
                          <a:off x="0" y="0"/>
                          <a:ext cx="937260" cy="4724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C76F6" id="Seta: para a Direita 9" o:spid="_x0000_s1026" type="#_x0000_t13" style="position:absolute;margin-left:99.3pt;margin-top:139.8pt;width:73.8pt;height:37.2pt;rotation:1013048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" adj="16156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822A99" wp14:editId="07306D7D">
            <wp:extent cx="6116320" cy="32810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25" w:rsidRDefault="00574D25" w:rsidP="00574D25">
      <w:pPr>
        <w:jc w:val="both"/>
      </w:pPr>
    </w:p>
    <w:p w:rsidR="00574D25" w:rsidRDefault="00574D25" w:rsidP="00574D25">
      <w:pPr>
        <w:jc w:val="both"/>
      </w:pPr>
    </w:p>
    <w:p w:rsidR="00574D25" w:rsidRDefault="00574D25" w:rsidP="00574D25">
      <w:pPr>
        <w:jc w:val="both"/>
      </w:pPr>
    </w:p>
    <w:p w:rsidR="00574D25" w:rsidRDefault="00574D25" w:rsidP="00574D25">
      <w:pPr>
        <w:jc w:val="both"/>
      </w:pPr>
      <w:r>
        <w:rPr>
          <w:b/>
        </w:rPr>
        <w:lastRenderedPageBreak/>
        <w:t>5 – Selecione o curso e aguarde a página ser recarregada.</w:t>
      </w:r>
    </w:p>
    <w:p w:rsidR="00574D25" w:rsidRDefault="00574D25" w:rsidP="00574D2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1F765" wp14:editId="3F7CB1B0">
                <wp:simplePos x="0" y="0"/>
                <wp:positionH relativeFrom="column">
                  <wp:posOffset>1817370</wp:posOffset>
                </wp:positionH>
                <wp:positionV relativeFrom="paragraph">
                  <wp:posOffset>1948180</wp:posOffset>
                </wp:positionV>
                <wp:extent cx="937260" cy="472440"/>
                <wp:effectExtent l="0" t="95250" r="34290" b="9906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74739">
                          <a:off x="0" y="0"/>
                          <a:ext cx="937260" cy="4724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5250" id="Seta: para a Direita 10" o:spid="_x0000_s1026" type="#_x0000_t13" style="position:absolute;margin-left:143.1pt;margin-top:153.4pt;width:73.8pt;height:37.2pt;rotation:1013048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" adj="16156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E7C0C4" wp14:editId="3B49903C">
            <wp:extent cx="6116320" cy="3281045"/>
            <wp:effectExtent l="19050" t="19050" r="17780" b="14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4D25" w:rsidRDefault="00574D25" w:rsidP="00574D25">
      <w:pPr>
        <w:jc w:val="both"/>
      </w:pPr>
    </w:p>
    <w:p w:rsidR="00574D25" w:rsidRDefault="00574D25" w:rsidP="00574D25">
      <w:pPr>
        <w:jc w:val="both"/>
      </w:pPr>
    </w:p>
    <w:p w:rsidR="00574D25" w:rsidRDefault="00574D25" w:rsidP="00574D25">
      <w:pPr>
        <w:jc w:val="both"/>
        <w:rPr>
          <w:b/>
        </w:rPr>
      </w:pPr>
      <w:r>
        <w:rPr>
          <w:b/>
        </w:rPr>
        <w:t>6 – Após a página ser recarregada, são exibidos dois gráficos. O primeiro demonstra as ocorrências registradas nas turmas do curso escolhido. O segundo demonstra as categorias das faltas das ocorrências registradas para o curso escolhido.</w:t>
      </w:r>
    </w:p>
    <w:p w:rsidR="00574D25" w:rsidRPr="00574D25" w:rsidRDefault="00574D25" w:rsidP="00574D25">
      <w:pPr>
        <w:jc w:val="both"/>
        <w:rPr>
          <w:b/>
        </w:rPr>
      </w:pPr>
      <w:r>
        <w:rPr>
          <w:noProof/>
        </w:rPr>
        <w:drawing>
          <wp:inline distT="0" distB="0" distL="0" distR="0" wp14:anchorId="6313E2B9" wp14:editId="2F49AA2A">
            <wp:extent cx="6116320" cy="3281045"/>
            <wp:effectExtent l="19050" t="19050" r="17780" b="146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D25" w:rsidRPr="00574D25" w:rsidSect="00BA145C">
      <w:headerReference w:type="default" r:id="rId13"/>
      <w:footerReference w:type="default" r:id="rId14"/>
      <w:pgSz w:w="11900" w:h="16840"/>
      <w:pgMar w:top="1134" w:right="1134" w:bottom="1134" w:left="1134" w:header="709" w:footer="437" w:gutter="0"/>
      <w:cols w:sep="1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DAD" w:rsidRDefault="000B5DAD">
      <w:r>
        <w:separator/>
      </w:r>
    </w:p>
  </w:endnote>
  <w:endnote w:type="continuationSeparator" w:id="0">
    <w:p w:rsidR="000B5DAD" w:rsidRDefault="000B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TC Stone Sans Std Medium">
    <w:altName w:val="Lucida Sans Unicod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39B" w:rsidRDefault="0014239B" w:rsidP="0014239B">
    <w:pPr>
      <w:pStyle w:val="Rodap"/>
      <w:pBdr>
        <w:bottom w:val="single" w:sz="6" w:space="1" w:color="auto"/>
      </w:pBdr>
      <w:jc w:val="center"/>
      <w:rPr>
        <w:rFonts w:ascii="ITC Stone Sans Std Medium" w:eastAsia="Times New Roman" w:hAnsi="ITC Stone Sans Std Medium"/>
        <w:color w:val="006633"/>
        <w:sz w:val="16"/>
        <w:lang w:bidi="en-US"/>
      </w:rPr>
    </w:pPr>
  </w:p>
  <w:p w:rsidR="0014239B" w:rsidRPr="008F30A8" w:rsidRDefault="0014239B" w:rsidP="0014239B">
    <w:pPr>
      <w:pStyle w:val="Rodap"/>
      <w:jc w:val="center"/>
      <w:rPr>
        <w:rFonts w:ascii="ITC Stone Sans Std Medium" w:eastAsia="Times New Roman" w:hAnsi="ITC Stone Sans Std Medium"/>
        <w:color w:val="006633"/>
        <w:sz w:val="16"/>
        <w:lang w:bidi="en-US"/>
      </w:rPr>
    </w:pPr>
    <w:r w:rsidRPr="008F30A8">
      <w:rPr>
        <w:rFonts w:ascii="ITC Stone Sans Std Medium" w:eastAsia="Times New Roman" w:hAnsi="ITC Stone Sans Std Medium"/>
        <w:color w:val="006633"/>
        <w:sz w:val="16"/>
        <w:lang w:bidi="en-US"/>
      </w:rPr>
      <w:t>Instituto Federal de Educação, Ciência e Tecnologia de Rondônia</w:t>
    </w:r>
    <w:r>
      <w:rPr>
        <w:rFonts w:ascii="ITC Stone Sans Std Medium" w:eastAsia="Times New Roman" w:hAnsi="ITC Stone Sans Std Medium"/>
        <w:color w:val="006633"/>
        <w:sz w:val="16"/>
        <w:lang w:bidi="en-US"/>
      </w:rPr>
      <w:t xml:space="preserve"> – Câmpus Cacoal</w:t>
    </w:r>
  </w:p>
  <w:p w:rsidR="0014239B" w:rsidRDefault="0014239B" w:rsidP="0014239B">
    <w:pPr>
      <w:pStyle w:val="Rodap"/>
      <w:jc w:val="center"/>
      <w:rPr>
        <w:rFonts w:ascii="ITC Stone Sans Std Medium" w:eastAsia="Times New Roman" w:hAnsi="ITC Stone Sans Std Medium"/>
        <w:color w:val="006633"/>
        <w:sz w:val="16"/>
        <w:lang w:bidi="en-US"/>
      </w:rPr>
    </w:pPr>
    <w:r>
      <w:rPr>
        <w:rFonts w:ascii="ITC Stone Sans Std Medium" w:eastAsia="Times New Roman" w:hAnsi="ITC Stone Sans Std Medium"/>
        <w:color w:val="006633"/>
        <w:sz w:val="16"/>
        <w:lang w:bidi="en-US"/>
      </w:rPr>
      <w:t>Rodovia BR 364, KM 228, Lote 2-A, Zona Rural, Caixa Postal 146 - Cacoal/RO</w:t>
    </w:r>
  </w:p>
  <w:p w:rsidR="0014239B" w:rsidRPr="00795312" w:rsidRDefault="0014239B" w:rsidP="0014239B">
    <w:pPr>
      <w:pStyle w:val="Rodap"/>
      <w:jc w:val="center"/>
    </w:pPr>
    <w:r>
      <w:rPr>
        <w:rFonts w:ascii="ITC Stone Sans Std Medium" w:eastAsia="Times New Roman" w:hAnsi="ITC Stone Sans Std Medium"/>
        <w:color w:val="006633"/>
        <w:sz w:val="16"/>
        <w:lang w:bidi="en-US"/>
      </w:rPr>
      <w:t>Telefone: (69) 3443-2445 E-mail: campuscacoal</w:t>
    </w:r>
    <w:r w:rsidRPr="008F30A8">
      <w:rPr>
        <w:rFonts w:ascii="ITC Stone Sans Std Medium" w:eastAsia="Times New Roman" w:hAnsi="ITC Stone Sans Std Medium"/>
        <w:color w:val="006633"/>
        <w:sz w:val="16"/>
        <w:lang w:bidi="en-US"/>
      </w:rPr>
      <w:t>@ifro.edu.br / Site: www.ifro.edu.br</w:t>
    </w:r>
  </w:p>
  <w:p w:rsidR="002D6244" w:rsidRPr="0014239B" w:rsidRDefault="002D6244" w:rsidP="001423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DAD" w:rsidRDefault="000B5DAD">
      <w:r>
        <w:separator/>
      </w:r>
    </w:p>
  </w:footnote>
  <w:footnote w:type="continuationSeparator" w:id="0">
    <w:p w:rsidR="000B5DAD" w:rsidRDefault="000B5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39B" w:rsidRDefault="0014239B" w:rsidP="0014239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85921F3" wp14:editId="7E783CC4">
          <wp:simplePos x="0" y="0"/>
          <wp:positionH relativeFrom="page">
            <wp:align>center</wp:align>
          </wp:positionH>
          <wp:positionV relativeFrom="paragraph">
            <wp:posOffset>-452755</wp:posOffset>
          </wp:positionV>
          <wp:extent cx="7867650" cy="1259840"/>
          <wp:effectExtent l="0" t="0" r="0" b="0"/>
          <wp:wrapNone/>
          <wp:docPr id="2" name="Imagem 2" descr="cabeçalho-2(att-17-01-17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̧alho-2(att-17-01-17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125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4239B" w:rsidRDefault="0014239B" w:rsidP="0014239B">
    <w:pPr>
      <w:pStyle w:val="Cabealho"/>
    </w:pPr>
  </w:p>
  <w:p w:rsidR="0014239B" w:rsidRDefault="0014239B" w:rsidP="0014239B">
    <w:pPr>
      <w:pStyle w:val="Cabealho"/>
    </w:pPr>
  </w:p>
  <w:p w:rsidR="0014239B" w:rsidRDefault="0014239B" w:rsidP="0014239B">
    <w:pPr>
      <w:pStyle w:val="Cabealho"/>
    </w:pP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430"/>
    <w:multiLevelType w:val="hybridMultilevel"/>
    <w:tmpl w:val="EF6A3B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776"/>
    <w:multiLevelType w:val="hybridMultilevel"/>
    <w:tmpl w:val="968E54B0"/>
    <w:lvl w:ilvl="0" w:tplc="40706166">
      <w:start w:val="1"/>
      <w:numFmt w:val="lowerLetter"/>
      <w:lvlText w:val="%1)"/>
      <w:lvlJc w:val="left"/>
      <w:pPr>
        <w:ind w:left="720" w:hanging="360"/>
      </w:pPr>
      <w:rPr>
        <w:rFonts w:ascii="Cambria" w:hAnsi="Cambria" w:cs="Times New Roman" w:hint="default"/>
        <w:spacing w:val="-1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D1B"/>
    <w:multiLevelType w:val="hybridMultilevel"/>
    <w:tmpl w:val="2A0EB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70AF7"/>
    <w:multiLevelType w:val="hybridMultilevel"/>
    <w:tmpl w:val="9EB40474"/>
    <w:lvl w:ilvl="0" w:tplc="40706166">
      <w:start w:val="1"/>
      <w:numFmt w:val="lowerLetter"/>
      <w:lvlText w:val="%1)"/>
      <w:lvlJc w:val="left"/>
      <w:pPr>
        <w:ind w:left="720" w:hanging="360"/>
      </w:pPr>
      <w:rPr>
        <w:rFonts w:ascii="Cambria" w:hAnsi="Cambria" w:cs="Times New Roman" w:hint="default"/>
        <w:spacing w:val="-1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64FF7"/>
    <w:multiLevelType w:val="hybridMultilevel"/>
    <w:tmpl w:val="0E5898FE"/>
    <w:lvl w:ilvl="0" w:tplc="6AB88992">
      <w:start w:val="1"/>
      <w:numFmt w:val="decimalZero"/>
      <w:lvlText w:val="%1)"/>
      <w:lvlJc w:val="center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25"/>
    <w:rsid w:val="000B5DAD"/>
    <w:rsid w:val="00121E11"/>
    <w:rsid w:val="0014239B"/>
    <w:rsid w:val="002373C2"/>
    <w:rsid w:val="00242339"/>
    <w:rsid w:val="00250A24"/>
    <w:rsid w:val="002B5069"/>
    <w:rsid w:val="002D6244"/>
    <w:rsid w:val="00384182"/>
    <w:rsid w:val="003A3B80"/>
    <w:rsid w:val="003A6290"/>
    <w:rsid w:val="003E05A9"/>
    <w:rsid w:val="003E4236"/>
    <w:rsid w:val="00436E16"/>
    <w:rsid w:val="00475EB8"/>
    <w:rsid w:val="00537581"/>
    <w:rsid w:val="0054266E"/>
    <w:rsid w:val="00574D25"/>
    <w:rsid w:val="00627364"/>
    <w:rsid w:val="007D1BF3"/>
    <w:rsid w:val="008145F6"/>
    <w:rsid w:val="00870F86"/>
    <w:rsid w:val="008C5CEC"/>
    <w:rsid w:val="008F30A8"/>
    <w:rsid w:val="00914967"/>
    <w:rsid w:val="009518AF"/>
    <w:rsid w:val="009A66DD"/>
    <w:rsid w:val="00A84603"/>
    <w:rsid w:val="00A906A8"/>
    <w:rsid w:val="00B0387B"/>
    <w:rsid w:val="00BA145C"/>
    <w:rsid w:val="00C51F94"/>
    <w:rsid w:val="00CB5E91"/>
    <w:rsid w:val="00DB4689"/>
    <w:rsid w:val="00E40270"/>
    <w:rsid w:val="00EC0075"/>
    <w:rsid w:val="00F200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C80A6E"/>
  <w15:chartTrackingRefBased/>
  <w15:docId w15:val="{6AF87A2E-2FB6-4FFF-8B06-CD5F07A5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7DC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66D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66DD"/>
  </w:style>
  <w:style w:type="paragraph" w:styleId="Rodap">
    <w:name w:val="footer"/>
    <w:basedOn w:val="Normal"/>
    <w:link w:val="RodapChar"/>
    <w:uiPriority w:val="99"/>
    <w:unhideWhenUsed/>
    <w:rsid w:val="009A66DD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A66DD"/>
  </w:style>
  <w:style w:type="table" w:styleId="Tabelacomgrade">
    <w:name w:val="Table Grid"/>
    <w:basedOn w:val="Tabelanormal"/>
    <w:uiPriority w:val="1"/>
    <w:rsid w:val="009A66DD"/>
    <w:rPr>
      <w:rFonts w:eastAsia="Times New Roman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9518AF"/>
    <w:pPr>
      <w:spacing w:line="360" w:lineRule="auto"/>
      <w:ind w:left="720" w:firstLine="851"/>
      <w:contextualSpacing/>
      <w:jc w:val="both"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dos\Documentos\Modelos%20Personalizados%20do%20Office\IF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IFRO</Template>
  <TotalTime>7</TotalTime>
  <Pages>3</Pages>
  <Words>122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ifro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Kaiser</dc:creator>
  <cp:keywords/>
  <cp:lastModifiedBy>Thiago Kaiser</cp:lastModifiedBy>
  <cp:revision>1</cp:revision>
  <dcterms:created xsi:type="dcterms:W3CDTF">2018-03-21T15:46:00Z</dcterms:created>
  <dcterms:modified xsi:type="dcterms:W3CDTF">2018-03-21T15:53:00Z</dcterms:modified>
</cp:coreProperties>
</file>